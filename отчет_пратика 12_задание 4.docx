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3962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210C4A" wp14:editId="34E14ED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338A7" id="Группа 1" o:spid="_x0000_s1026" style="position:absolute;margin-left:-70.5pt;margin-top:-36.1pt;width:523.5pt;height:746.25pt;z-index:251659264" coordorigin="710,501" coordsize="10470,1456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">
                <v:group id="Group 3" o:spid="_x0000_s1027" style="position:absolute;left:710;top:501;width:10470;height:14565" coordorigin="1006,1008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&#13;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&#13;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">
                  <v:imagedata r:id="rId6" o:title="эмблема ЕКТС 2009"/>
                </v:shape>
              </v:group>
            </w:pict>
          </mc:Fallback>
        </mc:AlternateConten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72693931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9C40FC6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019E0C41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748CD9E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F04DC20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687D7FAB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3197A29E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1466151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241012B4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17AA58A9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7D1819FE" w14:textId="5C521AA0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C5DD7">
        <w:rPr>
          <w:rFonts w:ascii="Times New Roman" w:hAnsi="Times New Roman" w:cs="Times New Roman"/>
          <w:b/>
          <w:color w:val="FF0000"/>
          <w:sz w:val="28"/>
          <w:szCs w:val="28"/>
        </w:rPr>
        <w:t>Практика 12 задание 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20AA13DF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37C90962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3679D75C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7B47A754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06EB4997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0B72D3F1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4F396CDD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6912297B" w14:textId="77777777" w:rsidR="00C61EF7" w:rsidRPr="00D149A8" w:rsidRDefault="00C61EF7" w:rsidP="00C61EF7">
      <w:pPr>
        <w:rPr>
          <w:rFonts w:ascii="Times New Roman" w:hAnsi="Times New Roman" w:cs="Times New Roman"/>
          <w:sz w:val="28"/>
          <w:szCs w:val="28"/>
        </w:rPr>
      </w:pPr>
    </w:p>
    <w:p w14:paraId="78CE53A8" w14:textId="0A2A27AB" w:rsidR="00C61EF7" w:rsidRPr="004C5DD7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C5DD7">
        <w:rPr>
          <w:rFonts w:ascii="Times New Roman" w:hAnsi="Times New Roman" w:cs="Times New Roman"/>
          <w:sz w:val="28"/>
          <w:szCs w:val="28"/>
        </w:rPr>
        <w:t>Молотова Виктория Анатольевна</w:t>
      </w:r>
    </w:p>
    <w:p w14:paraId="1E6C5D87" w14:textId="77777777" w:rsidR="00C61EF7" w:rsidRPr="00D149A8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E4CC382" w14:textId="77777777" w:rsidR="00C61EF7" w:rsidRPr="00D149A8" w:rsidRDefault="00C61EF7" w:rsidP="00C61EF7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21F5264C" w14:textId="77777777" w:rsidR="00C61EF7" w:rsidRPr="00D149A8" w:rsidRDefault="00C61EF7" w:rsidP="00C61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4CB03CE" w14:textId="77777777" w:rsidR="00C61EF7" w:rsidRDefault="00C61EF7" w:rsidP="00C61EF7">
      <w:pPr>
        <w:jc w:val="center"/>
      </w:pPr>
    </w:p>
    <w:p w14:paraId="0B5DD9A5" w14:textId="7777777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</w:p>
    <w:p w14:paraId="2A734052" w14:textId="0F63C633" w:rsidR="00C61EF7" w:rsidRDefault="00C61EF7" w:rsidP="00F3647B">
      <w:pPr>
        <w:tabs>
          <w:tab w:val="left" w:pos="186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F3647B">
        <w:rPr>
          <w:rFonts w:ascii="Times New Roman" w:hAnsi="Times New Roman" w:cs="Times New Roman"/>
          <w:b/>
          <w:sz w:val="28"/>
          <w:szCs w:val="28"/>
        </w:rPr>
        <w:tab/>
      </w:r>
    </w:p>
    <w:p w14:paraId="01B74D20" w14:textId="15E420BD" w:rsidR="00F3647B" w:rsidRDefault="00F3647B" w:rsidP="00F3647B">
      <w:pPr>
        <w:tabs>
          <w:tab w:val="left" w:pos="186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C8BA5D" wp14:editId="4848692C">
            <wp:extent cx="3683000" cy="6413500"/>
            <wp:effectExtent l="635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830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582B" w14:textId="77777777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77E1CF2" w14:textId="2C912D77" w:rsidR="00C61EF7" w:rsidRPr="003C684F" w:rsidRDefault="00C61EF7" w:rsidP="003C684F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Входные</w:t>
      </w:r>
      <w:r w:rsidRPr="003C684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public string name; public string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otchestvo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string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familia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string pol; public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DateTime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data_roz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double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rost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double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ves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string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vid_sporta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; string day; string month; string year</w:t>
      </w:r>
    </w:p>
    <w:p w14:paraId="1C295A04" w14:textId="53549BA0" w:rsidR="00C61EF7" w:rsidRPr="003C684F" w:rsidRDefault="00C61EF7" w:rsidP="00C61EF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Выходные</w:t>
      </w:r>
      <w:r w:rsidRPr="003C684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61EF7">
        <w:rPr>
          <w:rFonts w:ascii="Times New Roman" w:hAnsi="Times New Roman" w:cs="Times New Roman"/>
          <w:bCs/>
          <w:i/>
          <w:iCs/>
          <w:sz w:val="28"/>
          <w:szCs w:val="28"/>
        </w:rPr>
        <w:t>данные</w:t>
      </w:r>
      <w:r w:rsidR="003C684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: </w:t>
      </w:r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string text</w:t>
      </w:r>
      <w:r w:rsid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double </w:t>
      </w:r>
      <w:proofErr w:type="spellStart"/>
      <w:r w:rsidR="003C684F">
        <w:rPr>
          <w:rFonts w:ascii="Times New Roman" w:hAnsi="Times New Roman" w:cs="Times New Roman"/>
          <w:bCs/>
          <w:sz w:val="28"/>
          <w:szCs w:val="28"/>
          <w:lang w:val="en-US"/>
        </w:rPr>
        <w:t>perfect_ves</w:t>
      </w:r>
      <w:proofErr w:type="spellEnd"/>
      <w:r w:rsid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string name; public string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otchestvo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string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familia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string pol; public </w:t>
      </w:r>
      <w:r w:rsidR="003C684F">
        <w:rPr>
          <w:rFonts w:ascii="Times New Roman" w:hAnsi="Times New Roman" w:cs="Times New Roman"/>
          <w:bCs/>
          <w:sz w:val="28"/>
          <w:szCs w:val="28"/>
          <w:lang w:val="en-US"/>
        </w:rPr>
        <w:t>strin</w:t>
      </w:r>
      <w:r w:rsidR="004C5D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data_roz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double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rost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double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ves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public string </w:t>
      </w:r>
      <w:proofErr w:type="spellStart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vid_sporta</w:t>
      </w:r>
      <w:proofErr w:type="spellEnd"/>
      <w:r w:rsidR="003C684F" w:rsidRPr="003C684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96F06B8" w14:textId="4004A0BA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C96C8A1" w14:textId="2F49963B" w:rsidR="003C684F" w:rsidRDefault="003C684F" w:rsidP="003C684F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5153066" wp14:editId="3D161A6D">
            <wp:extent cx="6777297" cy="2915216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046" cy="29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732D" w14:textId="6E76DA27" w:rsidR="003C684F" w:rsidRDefault="003C684F" w:rsidP="003C684F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9C0400" wp14:editId="5F7529B6">
            <wp:extent cx="2782915" cy="287900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37" cy="29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F449" w14:textId="762F9B99" w:rsidR="003C684F" w:rsidRDefault="003C684F" w:rsidP="003C684F">
      <w:pPr>
        <w:ind w:hanging="170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B712509" wp14:editId="4EED19FB">
            <wp:extent cx="6373640" cy="9813566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764" cy="98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B4AF" w14:textId="7C1EFF9D" w:rsidR="00C61EF7" w:rsidRPr="00F3647B" w:rsidRDefault="00C61EF7" w:rsidP="00C61E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F364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B1B6A7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>Sportsmen.cs</w:t>
      </w:r>
      <w:proofErr w:type="spellEnd"/>
    </w:p>
    <w:p w14:paraId="55CFDBCD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230246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0A66F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DBA3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D3A7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92F2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2433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osnovu_practica12_zad4</w:t>
      </w:r>
    </w:p>
    <w:p w14:paraId="627A0F6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AD4AD0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2B91AF"/>
          <w:sz w:val="19"/>
          <w:szCs w:val="19"/>
          <w:lang w:val="en-US"/>
        </w:rPr>
        <w:t>Sportsmen</w:t>
      </w:r>
    </w:p>
    <w:p w14:paraId="361C057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09D83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0B925E6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otchestvo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FDA1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DC57F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pol;</w:t>
      </w:r>
    </w:p>
    <w:p w14:paraId="26DE74A0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data_roz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CEFA6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27EC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5AEF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vid_sporta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544E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1BE65" w14:textId="77777777" w:rsidR="003C684F" w:rsidRPr="00F3647B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64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64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proofErr w:type="gramEnd"/>
      <w:r w:rsidRPr="00F3647B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F3647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F3647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Информация</w:t>
      </w:r>
      <w:r w:rsidRPr="00F364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F364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спортсмене</w:t>
      </w:r>
    </w:p>
    <w:p w14:paraId="3CA1E60F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647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039E39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"Информация о спортсмене"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9C333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nОтчество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otchestvo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nФамилия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familia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nПол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8227B35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$"Дата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рождения: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data_roz.ToString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MMMM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nРост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DDD6783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nВес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nВид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спорта: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vid_sporta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D8DC7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378E8CD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DABC8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400C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Brok_ves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Идеальный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брока</w:t>
      </w:r>
      <w:proofErr w:type="spellEnd"/>
    </w:p>
    <w:p w14:paraId="0A4ECC81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082E3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perfuct_ves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25E3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4E9BF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year_age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data_roz.ToString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yyyy</w:t>
      </w:r>
      <w:proofErr w:type="spellEnd"/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9C84411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= 2023 -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year_age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E80770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(age &lt; 40)</w:t>
      </w:r>
    </w:p>
    <w:p w14:paraId="1A71FD3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0B592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perfuct_ves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- 110;</w:t>
      </w:r>
    </w:p>
    <w:p w14:paraId="28674266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6AFCC1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F6F2658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1EDA9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perfuct_ves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- 100;</w:t>
      </w:r>
    </w:p>
    <w:p w14:paraId="18B44D1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FE1F6E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perfuct_ves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8A20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3C523D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BBF6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Kuper_ves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Идеальный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формуле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Купера</w:t>
      </w:r>
    </w:p>
    <w:p w14:paraId="2759E88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B037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perfect_ves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6001C48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(pol ==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49D74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D40EC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perfect_ves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3.5 / 2.54 - 108) * 0.453;</w:t>
      </w:r>
    </w:p>
    <w:p w14:paraId="06473E7D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34E76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69E116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0EF5EF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perfect_ves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4.0 / 2.54 - 128) * 0.453;</w:t>
      </w:r>
    </w:p>
    <w:p w14:paraId="2DFDB74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6CF66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perfect_ves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4F46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90F55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140AE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BB3BE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F543D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69394B4D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metr_rost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14:paraId="560AB6E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metr_rost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4173492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"Выраженный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дифицит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массы тела"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48CCE3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16)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18.5))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"Недостаточная масса тела"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8E01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18.5) &amp;&amp; 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25)) 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Норма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9414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25) &amp;&amp; 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30)) 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Избыточная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масса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тела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9E46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30) &amp;&amp; 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35)) 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Ожирение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B682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35) &amp;&amp; 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40)) 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Ожирение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7973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Ожирение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A31515"/>
          <w:sz w:val="19"/>
          <w:szCs w:val="19"/>
        </w:rPr>
        <w:t>степени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17DF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21A23CD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DC5CB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412A3D" w14:textId="586FDAB0" w:rsidR="003C684F" w:rsidRPr="003C684F" w:rsidRDefault="003C684F" w:rsidP="003C684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97CC3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>//Form1.cs</w:t>
      </w:r>
    </w:p>
    <w:p w14:paraId="0982E1E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D2044AF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F7E68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2E9A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DAC97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FC89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F84C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System.Security.Authentication.ExtendedProtection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458F0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DA78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012A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83DD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99BF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osnovu_practica12_zad4</w:t>
      </w:r>
    </w:p>
    <w:p w14:paraId="6B51A01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78274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5D8828E8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96431E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E99B2E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7071E6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9CE70A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(textBox1.Text.Length &gt; 0 &amp;&amp; textBox2.Text.Length &gt; 0 &amp;&amp; textBox3.Text.Length &gt; 0 &amp;&amp; textBox4.Text.Length &gt; 0) n += 1;</w:t>
      </w:r>
    </w:p>
    <w:p w14:paraId="7FC57ACE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 || radioButton2.Checked) n += 1;</w:t>
      </w:r>
    </w:p>
    <w:p w14:paraId="560528A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== 2)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52CDE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6FBD8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853F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7A74BD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DD451D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B123D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B861FE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42F4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E6A71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A5C1B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label9.Visible=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5CD4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A09B9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DF3A8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4F93AE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55F668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label9.Visible =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AADB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6958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chek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2E32C4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27015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Присвоение</w:t>
      </w:r>
      <w:r w:rsidRPr="003C68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14:paraId="336AC351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Sportsmen human =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Sportsmen();</w:t>
      </w:r>
    </w:p>
    <w:p w14:paraId="21D3BF10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58AF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human.familia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textBox3.Text;</w:t>
      </w:r>
    </w:p>
    <w:p w14:paraId="13C15B36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human.otchestvo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14:paraId="7BD4D78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human.name = textBox1.Text;</w:t>
      </w:r>
    </w:p>
    <w:p w14:paraId="2F5DE0C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5716F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(numericUpDown3.Value);</w:t>
      </w:r>
    </w:p>
    <w:p w14:paraId="7D5D972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(numericUpDown4.Value);</w:t>
      </w:r>
    </w:p>
    <w:p w14:paraId="0A7D69C0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(numericUpDown5.Value);</w:t>
      </w:r>
    </w:p>
    <w:p w14:paraId="084E9A7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human.data_roz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(day +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month +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year);</w:t>
      </w:r>
    </w:p>
    <w:p w14:paraId="4A892F3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4EBE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human.vid_sporta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textBox4.Text;</w:t>
      </w:r>
    </w:p>
    <w:p w14:paraId="6839F898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2C19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human.rost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(numericUpDown1.Value);</w:t>
      </w:r>
    </w:p>
    <w:p w14:paraId="6BC9F760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(numericUpDown2.Value);</w:t>
      </w:r>
    </w:p>
    <w:p w14:paraId="3E241430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74816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(radioButton1.Checked)</w:t>
      </w:r>
    </w:p>
    <w:p w14:paraId="430534E1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CA811E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human.pol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C82C86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0D53E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human.pol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"Ж"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166B7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E675B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//Выполнение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фунций</w:t>
      </w:r>
      <w:proofErr w:type="spellEnd"/>
    </w:p>
    <w:p w14:paraId="183FBEB1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label14.Text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human.get_info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833B5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label15.Text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human.Brok_ves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588EE9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label16.Text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human.Kuper_ves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36239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label17.Text =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human.imt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FF7686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2CE6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64B8C1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510A992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45F744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label9.Visible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2BD282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label9.Text = </w:t>
      </w:r>
      <w:r>
        <w:rPr>
          <w:rFonts w:ascii="Cascadia Mono" w:hAnsi="Cascadia Mono" w:cs="Cascadia Mono"/>
          <w:color w:val="A31515"/>
          <w:sz w:val="19"/>
          <w:szCs w:val="19"/>
        </w:rPr>
        <w:t>"Необходимо заполнить все поля"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780CB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label14.Text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4D519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label15.Text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7FE26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label16.Text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D0D0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label17.Text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A7FCC" w14:textId="1CA31939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5567E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803554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AC6A3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0F31D01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AC754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label14.Text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BDAF7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label15.Text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C1C1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label16.Text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E301D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label17.Text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48A43F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label9.Text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1EB50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D4185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textBox2.Text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73C8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textBox3.Text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A874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r w:rsidRPr="003C684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5508A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radioButton1 .Checked =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FA77C" w14:textId="77777777" w:rsidR="003C684F" w:rsidRP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radioButton2 .Checked = </w:t>
      </w:r>
      <w:r w:rsidRPr="003C684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9025C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68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2C53BE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959570" w14:textId="77777777" w:rsidR="003C684F" w:rsidRDefault="003C684F" w:rsidP="003C68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256748" w14:textId="77777777" w:rsidR="003C684F" w:rsidRPr="00F3647B" w:rsidRDefault="003C684F" w:rsidP="003C684F">
      <w:pPr>
        <w:rPr>
          <w:rFonts w:ascii="Times New Roman" w:hAnsi="Times New Roman" w:cs="Times New Roman"/>
          <w:b/>
          <w:sz w:val="28"/>
          <w:szCs w:val="28"/>
        </w:rPr>
      </w:pPr>
    </w:p>
    <w:p w14:paraId="465D7085" w14:textId="790A85BA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3B91EB8" w14:textId="37507ED4" w:rsidR="003C684F" w:rsidRPr="003C684F" w:rsidRDefault="003C684F" w:rsidP="00C61EF7">
      <w:pPr>
        <w:rPr>
          <w:rFonts w:ascii="Times New Roman" w:hAnsi="Times New Roman" w:cs="Times New Roman"/>
          <w:bCs/>
          <w:sz w:val="28"/>
          <w:szCs w:val="28"/>
        </w:rPr>
      </w:pPr>
      <w:r w:rsidRPr="003C684F">
        <w:rPr>
          <w:rFonts w:ascii="Times New Roman" w:hAnsi="Times New Roman" w:cs="Times New Roman"/>
          <w:bCs/>
          <w:sz w:val="28"/>
          <w:szCs w:val="28"/>
        </w:rPr>
        <w:t xml:space="preserve">В этой программе, если пользователь введет не все поля, программа сообщит об ошибке. Минимальный рост, который пользователь </w:t>
      </w:r>
      <w:proofErr w:type="spellStart"/>
      <w:r w:rsidRPr="003C684F">
        <w:rPr>
          <w:rFonts w:ascii="Times New Roman" w:hAnsi="Times New Roman" w:cs="Times New Roman"/>
          <w:bCs/>
          <w:sz w:val="28"/>
          <w:szCs w:val="28"/>
        </w:rPr>
        <w:t>мсожет</w:t>
      </w:r>
      <w:proofErr w:type="spellEnd"/>
      <w:r w:rsidRPr="003C684F">
        <w:rPr>
          <w:rFonts w:ascii="Times New Roman" w:hAnsi="Times New Roman" w:cs="Times New Roman"/>
          <w:bCs/>
          <w:sz w:val="28"/>
          <w:szCs w:val="28"/>
        </w:rPr>
        <w:t xml:space="preserve"> ввести – 30 см. Максимальный рост – 256 см. Минимальный вес – 2 кг. Максимальный </w:t>
      </w:r>
      <w:r w:rsidRPr="003C684F">
        <w:rPr>
          <w:rFonts w:ascii="Times New Roman" w:hAnsi="Times New Roman" w:cs="Times New Roman"/>
          <w:bCs/>
          <w:sz w:val="28"/>
          <w:szCs w:val="28"/>
        </w:rPr>
        <w:lastRenderedPageBreak/>
        <w:t>вес – 200 кг. Дату рождения можно выбрать от 1960 до 2023 года. День можно выбрать от 1 до 31 числа. Месяц моно выбрать от 1 до 12.</w:t>
      </w:r>
    </w:p>
    <w:p w14:paraId="09B27B15" w14:textId="1400A988" w:rsidR="00C61EF7" w:rsidRDefault="00C61EF7" w:rsidP="00C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03C8E03" w14:textId="0E4F65CB" w:rsidR="00247090" w:rsidRPr="004C5DD7" w:rsidRDefault="004C5DD7">
      <w:pPr>
        <w:rPr>
          <w:rFonts w:ascii="Times New Roman" w:hAnsi="Times New Roman" w:cs="Times New Roman"/>
          <w:bCs/>
          <w:sz w:val="28"/>
          <w:szCs w:val="28"/>
        </w:rPr>
      </w:pPr>
      <w:r w:rsidRPr="004C5DD7">
        <w:rPr>
          <w:rFonts w:ascii="Times New Roman" w:hAnsi="Times New Roman" w:cs="Times New Roman"/>
          <w:bCs/>
          <w:sz w:val="28"/>
          <w:szCs w:val="28"/>
        </w:rPr>
        <w:t xml:space="preserve">Благодаря этой практической я лучше стала пользоваться типом </w:t>
      </w:r>
      <w:proofErr w:type="spellStart"/>
      <w:r w:rsidRPr="004C5DD7">
        <w:rPr>
          <w:rFonts w:ascii="Times New Roman" w:hAnsi="Times New Roman" w:cs="Times New Roman"/>
          <w:bCs/>
          <w:sz w:val="28"/>
          <w:szCs w:val="28"/>
          <w:lang w:val="en-US"/>
        </w:rPr>
        <w:t>DataTime</w:t>
      </w:r>
      <w:proofErr w:type="spellEnd"/>
      <w:r w:rsidRPr="004C5DD7">
        <w:rPr>
          <w:rFonts w:ascii="Times New Roman" w:hAnsi="Times New Roman" w:cs="Times New Roman"/>
          <w:bCs/>
          <w:sz w:val="28"/>
          <w:szCs w:val="28"/>
        </w:rPr>
        <w:t>. И лучше стала разбираться в классах</w:t>
      </w:r>
    </w:p>
    <w:sectPr w:rsidR="00247090" w:rsidRPr="004C5DD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6293"/>
    <w:multiLevelType w:val="hybridMultilevel"/>
    <w:tmpl w:val="C0D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6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4F"/>
    <w:rsid w:val="00247090"/>
    <w:rsid w:val="003C684F"/>
    <w:rsid w:val="004C5DD7"/>
    <w:rsid w:val="00C61EF7"/>
    <w:rsid w:val="00F3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8F412"/>
  <w15:chartTrackingRefBased/>
  <w15:docId w15:val="{02E1310C-7BFF-0442-B30A-9A8EBCEF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EF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ktoria/Desktop/&#1086;&#1073;&#1088;&#1072;&#1079;&#1077;&#109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образец.dotx</Template>
  <TotalTime>10</TotalTime>
  <Pages>8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vikmolotova@gmail.com</cp:lastModifiedBy>
  <cp:revision>2</cp:revision>
  <dcterms:created xsi:type="dcterms:W3CDTF">2023-03-01T10:13:00Z</dcterms:created>
  <dcterms:modified xsi:type="dcterms:W3CDTF">2023-03-01T14:46:00Z</dcterms:modified>
</cp:coreProperties>
</file>